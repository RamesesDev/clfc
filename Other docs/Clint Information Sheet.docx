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99" w:rsidRPr="00D1172C" w:rsidRDefault="00D1172C">
      <w:pPr>
        <w:rPr>
          <w:b/>
          <w:sz w:val="32"/>
        </w:rPr>
      </w:pPr>
      <w:r w:rsidRPr="00D1172C">
        <w:rPr>
          <w:b/>
          <w:sz w:val="32"/>
        </w:rPr>
        <w:t>CLINT INFORMATION SHEET</w:t>
      </w:r>
    </w:p>
    <w:p w:rsidR="00E36293" w:rsidRDefault="00E36293" w:rsidP="00E36293">
      <w:pPr>
        <w:pStyle w:val="ListParagraph"/>
        <w:numPr>
          <w:ilvl w:val="0"/>
          <w:numId w:val="3"/>
        </w:numPr>
      </w:pPr>
      <w:r>
        <w:t>Customer number</w:t>
      </w:r>
    </w:p>
    <w:p w:rsidR="00E36293" w:rsidRDefault="00E36293" w:rsidP="00E36293">
      <w:pPr>
        <w:pStyle w:val="ListParagraph"/>
        <w:numPr>
          <w:ilvl w:val="0"/>
          <w:numId w:val="3"/>
        </w:numPr>
      </w:pPr>
      <w:r>
        <w:t>Customer type</w:t>
      </w:r>
      <w:r w:rsidR="003B7378">
        <w:t xml:space="preserve"> (option below)</w:t>
      </w:r>
    </w:p>
    <w:p w:rsidR="00E36293" w:rsidRDefault="00E36293" w:rsidP="003B7378">
      <w:pPr>
        <w:pStyle w:val="ListParagraph"/>
        <w:numPr>
          <w:ilvl w:val="0"/>
          <w:numId w:val="5"/>
        </w:numPr>
      </w:pPr>
      <w:r>
        <w:t>Walk-in</w:t>
      </w:r>
    </w:p>
    <w:p w:rsidR="00E36293" w:rsidRDefault="00E36293" w:rsidP="003B7378">
      <w:pPr>
        <w:pStyle w:val="ListParagraph"/>
        <w:numPr>
          <w:ilvl w:val="0"/>
          <w:numId w:val="5"/>
        </w:numPr>
      </w:pPr>
      <w:r>
        <w:t>Marketed</w:t>
      </w:r>
    </w:p>
    <w:p w:rsidR="00E36293" w:rsidRDefault="00E36293" w:rsidP="003B7378">
      <w:pPr>
        <w:pStyle w:val="ListParagraph"/>
        <w:numPr>
          <w:ilvl w:val="0"/>
          <w:numId w:val="5"/>
        </w:numPr>
      </w:pPr>
      <w:r>
        <w:t>Others (please specify)</w:t>
      </w:r>
    </w:p>
    <w:p w:rsidR="00E36293" w:rsidRDefault="00E36293" w:rsidP="00E36293">
      <w:pPr>
        <w:pStyle w:val="ListParagraph"/>
        <w:numPr>
          <w:ilvl w:val="0"/>
          <w:numId w:val="3"/>
        </w:numPr>
      </w:pPr>
      <w:r>
        <w:t>Application number</w:t>
      </w:r>
    </w:p>
    <w:p w:rsidR="00E36293" w:rsidRDefault="00E36293" w:rsidP="00E36293">
      <w:pPr>
        <w:pStyle w:val="ListParagraph"/>
        <w:numPr>
          <w:ilvl w:val="0"/>
          <w:numId w:val="3"/>
        </w:numPr>
      </w:pPr>
      <w:r>
        <w:t>Application type</w:t>
      </w:r>
      <w:r w:rsidR="003B7378">
        <w:t xml:space="preserve"> (option below)</w:t>
      </w:r>
    </w:p>
    <w:p w:rsidR="00E36293" w:rsidRDefault="00E36293" w:rsidP="003B7378">
      <w:pPr>
        <w:pStyle w:val="ListParagraph"/>
        <w:numPr>
          <w:ilvl w:val="0"/>
          <w:numId w:val="5"/>
        </w:numPr>
      </w:pPr>
      <w:r>
        <w:t>New</w:t>
      </w:r>
    </w:p>
    <w:p w:rsidR="00E36293" w:rsidRDefault="00E36293" w:rsidP="003B7378">
      <w:pPr>
        <w:pStyle w:val="ListParagraph"/>
        <w:numPr>
          <w:ilvl w:val="0"/>
          <w:numId w:val="5"/>
        </w:numPr>
      </w:pPr>
      <w:r>
        <w:t>Returnee</w:t>
      </w:r>
    </w:p>
    <w:p w:rsidR="00E36293" w:rsidRDefault="00E36293" w:rsidP="003B7378">
      <w:pPr>
        <w:pStyle w:val="ListParagraph"/>
        <w:numPr>
          <w:ilvl w:val="0"/>
          <w:numId w:val="5"/>
        </w:numPr>
      </w:pPr>
      <w:r>
        <w:t>Others (please specify)</w:t>
      </w:r>
    </w:p>
    <w:p w:rsidR="00E36293" w:rsidRDefault="00B5399E" w:rsidP="00E36293">
      <w:pPr>
        <w:pStyle w:val="ListParagraph"/>
        <w:numPr>
          <w:ilvl w:val="0"/>
          <w:numId w:val="3"/>
        </w:numPr>
      </w:pPr>
      <w:r>
        <w:t>Date of application</w:t>
      </w:r>
    </w:p>
    <w:p w:rsidR="00B5399E" w:rsidRDefault="00B5399E" w:rsidP="00E36293">
      <w:pPr>
        <w:pStyle w:val="ListParagraph"/>
        <w:numPr>
          <w:ilvl w:val="0"/>
          <w:numId w:val="3"/>
        </w:numPr>
      </w:pPr>
      <w:r>
        <w:t>Interviewed by</w:t>
      </w:r>
    </w:p>
    <w:p w:rsidR="00FA6802" w:rsidRDefault="00E36293" w:rsidP="00FA6802">
      <w:pPr>
        <w:pStyle w:val="ListParagraph"/>
        <w:numPr>
          <w:ilvl w:val="0"/>
          <w:numId w:val="1"/>
        </w:numPr>
      </w:pPr>
      <w:r>
        <w:t>Loan application information</w:t>
      </w:r>
    </w:p>
    <w:p w:rsidR="00FA6802" w:rsidRDefault="00FA6802" w:rsidP="00E36293">
      <w:pPr>
        <w:pStyle w:val="ListParagraph"/>
        <w:numPr>
          <w:ilvl w:val="0"/>
          <w:numId w:val="2"/>
        </w:numPr>
      </w:pPr>
      <w:r>
        <w:t>Name of main  borrower</w:t>
      </w:r>
    </w:p>
    <w:p w:rsidR="00B5399E" w:rsidRDefault="00B5399E" w:rsidP="00E36293">
      <w:pPr>
        <w:pStyle w:val="ListParagraph"/>
        <w:numPr>
          <w:ilvl w:val="0"/>
          <w:numId w:val="2"/>
        </w:numPr>
      </w:pPr>
      <w:r>
        <w:t>Age of the main borrower</w:t>
      </w:r>
      <w:r w:rsidR="003016C5">
        <w:t xml:space="preserve"> </w:t>
      </w:r>
      <w:r w:rsidR="003016C5" w:rsidRPr="003016C5">
        <w:rPr>
          <w:i/>
        </w:rPr>
        <w:t>(input birthday)</w:t>
      </w:r>
    </w:p>
    <w:p w:rsidR="00B5399E" w:rsidRDefault="00B5399E" w:rsidP="00E36293">
      <w:pPr>
        <w:pStyle w:val="ListParagraph"/>
        <w:numPr>
          <w:ilvl w:val="0"/>
          <w:numId w:val="2"/>
        </w:numPr>
      </w:pPr>
      <w:r>
        <w:t>Joint borrower’s name</w:t>
      </w:r>
    </w:p>
    <w:p w:rsidR="00B5399E" w:rsidRDefault="00B5399E" w:rsidP="00E36293">
      <w:pPr>
        <w:pStyle w:val="ListParagraph"/>
        <w:numPr>
          <w:ilvl w:val="0"/>
          <w:numId w:val="2"/>
        </w:numPr>
      </w:pPr>
      <w:r>
        <w:t>Age of</w:t>
      </w:r>
      <w:r w:rsidR="00FA6802">
        <w:t xml:space="preserve"> the</w:t>
      </w:r>
      <w:r>
        <w:t xml:space="preserve"> joint borrower</w:t>
      </w:r>
      <w:r w:rsidR="003016C5">
        <w:t xml:space="preserve"> </w:t>
      </w:r>
      <w:r w:rsidR="003016C5" w:rsidRPr="003016C5">
        <w:rPr>
          <w:i/>
        </w:rPr>
        <w:t>(input birthday)</w:t>
      </w:r>
    </w:p>
    <w:p w:rsidR="00B5399E" w:rsidRDefault="00B5399E" w:rsidP="00E36293">
      <w:pPr>
        <w:pStyle w:val="ListParagraph"/>
        <w:numPr>
          <w:ilvl w:val="0"/>
          <w:numId w:val="2"/>
        </w:numPr>
      </w:pPr>
      <w:r>
        <w:t>Relationship to the main borrower</w:t>
      </w:r>
    </w:p>
    <w:p w:rsidR="00FA6802" w:rsidRDefault="00FA6802" w:rsidP="00E36293">
      <w:pPr>
        <w:pStyle w:val="ListParagraph"/>
        <w:numPr>
          <w:ilvl w:val="0"/>
          <w:numId w:val="2"/>
        </w:numPr>
      </w:pPr>
      <w:r>
        <w:t>Co-maker’s name</w:t>
      </w:r>
    </w:p>
    <w:p w:rsidR="00FA6802" w:rsidRDefault="00FA6802" w:rsidP="00E36293">
      <w:pPr>
        <w:pStyle w:val="ListParagraph"/>
        <w:numPr>
          <w:ilvl w:val="0"/>
          <w:numId w:val="2"/>
        </w:numPr>
      </w:pPr>
      <w:r>
        <w:t>Age of the co-maker</w:t>
      </w:r>
      <w:r w:rsidR="003016C5">
        <w:t xml:space="preserve"> </w:t>
      </w:r>
      <w:r w:rsidR="003016C5" w:rsidRPr="003016C5">
        <w:rPr>
          <w:i/>
        </w:rPr>
        <w:t>(input birthday)</w:t>
      </w:r>
    </w:p>
    <w:p w:rsidR="00FA6802" w:rsidRDefault="00FA6802" w:rsidP="00E36293">
      <w:pPr>
        <w:pStyle w:val="ListParagraph"/>
        <w:numPr>
          <w:ilvl w:val="0"/>
          <w:numId w:val="2"/>
        </w:numPr>
      </w:pPr>
      <w:r>
        <w:t>Relationship to the main borrower</w:t>
      </w:r>
    </w:p>
    <w:p w:rsidR="00FA6802" w:rsidRDefault="00FA6802" w:rsidP="00FA6802">
      <w:pPr>
        <w:pStyle w:val="ListParagraph"/>
        <w:numPr>
          <w:ilvl w:val="0"/>
          <w:numId w:val="2"/>
        </w:numPr>
      </w:pPr>
      <w:r>
        <w:t>Loan amount applied</w:t>
      </w:r>
    </w:p>
    <w:p w:rsidR="00FA6802" w:rsidRDefault="00FA6802" w:rsidP="00E36293">
      <w:pPr>
        <w:pStyle w:val="ListParagraph"/>
        <w:numPr>
          <w:ilvl w:val="0"/>
          <w:numId w:val="2"/>
        </w:numPr>
      </w:pPr>
      <w:r>
        <w:t>Purpose of loan</w:t>
      </w:r>
    </w:p>
    <w:p w:rsidR="00FA6802" w:rsidRDefault="00FA495C" w:rsidP="00E36293">
      <w:pPr>
        <w:pStyle w:val="ListParagraph"/>
        <w:numPr>
          <w:ilvl w:val="0"/>
          <w:numId w:val="2"/>
        </w:numPr>
      </w:pPr>
      <w:r>
        <w:t>Other loan acquired</w:t>
      </w:r>
      <w:r w:rsidR="003D4297">
        <w:t xml:space="preserve"> (other bank/lending)</w:t>
      </w:r>
    </w:p>
    <w:p w:rsidR="00FA495C" w:rsidRDefault="00FA495C" w:rsidP="00FA495C">
      <w:pPr>
        <w:pStyle w:val="ListParagraph"/>
        <w:numPr>
          <w:ilvl w:val="1"/>
          <w:numId w:val="2"/>
        </w:numPr>
      </w:pPr>
      <w:r>
        <w:t>Kind of loan</w:t>
      </w:r>
    </w:p>
    <w:p w:rsidR="00FA495C" w:rsidRDefault="00FA495C" w:rsidP="00FA495C">
      <w:pPr>
        <w:pStyle w:val="ListParagraph"/>
        <w:numPr>
          <w:ilvl w:val="1"/>
          <w:numId w:val="2"/>
        </w:numPr>
      </w:pPr>
      <w:r>
        <w:t>name of firm where loan was acquired</w:t>
      </w:r>
    </w:p>
    <w:p w:rsidR="00FA495C" w:rsidRDefault="00FA495C" w:rsidP="00FA495C">
      <w:pPr>
        <w:pStyle w:val="ListParagraph"/>
        <w:numPr>
          <w:ilvl w:val="1"/>
          <w:numId w:val="2"/>
        </w:numPr>
      </w:pPr>
      <w:r>
        <w:t xml:space="preserve">address of </w:t>
      </w:r>
      <w:r w:rsidR="0092102C">
        <w:t xml:space="preserve">the </w:t>
      </w:r>
      <w:r>
        <w:t>firm where loan was acquired</w:t>
      </w:r>
    </w:p>
    <w:p w:rsidR="00FA495C" w:rsidRDefault="00FA495C" w:rsidP="00FA495C">
      <w:pPr>
        <w:pStyle w:val="ListParagraph"/>
        <w:numPr>
          <w:ilvl w:val="1"/>
          <w:numId w:val="2"/>
        </w:numPr>
      </w:pPr>
      <w:r>
        <w:t>amount loaned</w:t>
      </w:r>
    </w:p>
    <w:p w:rsidR="00FA495C" w:rsidRDefault="00FA495C" w:rsidP="00FA495C">
      <w:pPr>
        <w:pStyle w:val="ListParagraph"/>
        <w:numPr>
          <w:ilvl w:val="1"/>
          <w:numId w:val="2"/>
        </w:numPr>
      </w:pPr>
      <w:r>
        <w:t>date granted</w:t>
      </w:r>
    </w:p>
    <w:p w:rsidR="00FA495C" w:rsidRDefault="00FA495C" w:rsidP="00FA495C">
      <w:pPr>
        <w:pStyle w:val="ListParagraph"/>
        <w:numPr>
          <w:ilvl w:val="1"/>
          <w:numId w:val="2"/>
        </w:numPr>
      </w:pPr>
      <w:r>
        <w:t>maturity date</w:t>
      </w:r>
    </w:p>
    <w:p w:rsidR="00FA495C" w:rsidRDefault="00FA495C" w:rsidP="00FA495C">
      <w:pPr>
        <w:pStyle w:val="ListParagraph"/>
        <w:numPr>
          <w:ilvl w:val="1"/>
          <w:numId w:val="2"/>
        </w:numPr>
      </w:pPr>
      <w:r>
        <w:t>loan term</w:t>
      </w:r>
    </w:p>
    <w:p w:rsidR="0092102C" w:rsidRDefault="0092102C" w:rsidP="00FA495C">
      <w:pPr>
        <w:pStyle w:val="ListParagraph"/>
        <w:numPr>
          <w:ilvl w:val="1"/>
          <w:numId w:val="2"/>
        </w:numPr>
      </w:pPr>
      <w:r>
        <w:t>interest rate</w:t>
      </w:r>
    </w:p>
    <w:p w:rsidR="00FA495C" w:rsidRDefault="0092102C" w:rsidP="00FA495C">
      <w:pPr>
        <w:pStyle w:val="ListParagraph"/>
        <w:numPr>
          <w:ilvl w:val="1"/>
          <w:numId w:val="2"/>
        </w:numPr>
      </w:pPr>
      <w:r>
        <w:t>mode of payment</w:t>
      </w:r>
    </w:p>
    <w:p w:rsidR="0092102C" w:rsidRDefault="0092102C" w:rsidP="00FA495C">
      <w:pPr>
        <w:pStyle w:val="ListParagraph"/>
        <w:numPr>
          <w:ilvl w:val="1"/>
          <w:numId w:val="2"/>
        </w:numPr>
      </w:pPr>
      <w:r>
        <w:t>amount paid per schedule</w:t>
      </w:r>
    </w:p>
    <w:p w:rsidR="0092102C" w:rsidRDefault="0092102C" w:rsidP="00FA495C">
      <w:pPr>
        <w:pStyle w:val="ListParagraph"/>
        <w:numPr>
          <w:ilvl w:val="1"/>
          <w:numId w:val="2"/>
        </w:numPr>
      </w:pPr>
      <w:r>
        <w:t>loan collaterals</w:t>
      </w:r>
    </w:p>
    <w:p w:rsidR="0092102C" w:rsidRDefault="0092102C" w:rsidP="00FA495C">
      <w:pPr>
        <w:pStyle w:val="ListParagraph"/>
        <w:numPr>
          <w:ilvl w:val="1"/>
          <w:numId w:val="2"/>
        </w:numPr>
      </w:pPr>
      <w:r>
        <w:t xml:space="preserve">loan remarks </w:t>
      </w:r>
    </w:p>
    <w:p w:rsidR="00D70B83" w:rsidRDefault="00D70B83" w:rsidP="00D70B83">
      <w:pPr>
        <w:pStyle w:val="ListParagraph"/>
        <w:numPr>
          <w:ilvl w:val="1"/>
          <w:numId w:val="2"/>
        </w:numPr>
      </w:pPr>
      <w:r>
        <w:t>Others (please specify)</w:t>
      </w:r>
    </w:p>
    <w:p w:rsidR="00B0105B" w:rsidRDefault="00A147AF" w:rsidP="00B0105B">
      <w:pPr>
        <w:pStyle w:val="ListParagraph"/>
        <w:numPr>
          <w:ilvl w:val="0"/>
          <w:numId w:val="2"/>
        </w:numPr>
      </w:pPr>
      <w:r>
        <w:t>Nature of business</w:t>
      </w:r>
    </w:p>
    <w:p w:rsidR="00A147AF" w:rsidRDefault="00A147AF" w:rsidP="00A147AF">
      <w:pPr>
        <w:pStyle w:val="ListParagraph"/>
        <w:numPr>
          <w:ilvl w:val="1"/>
          <w:numId w:val="2"/>
        </w:numPr>
      </w:pPr>
      <w:r>
        <w:t>Store name</w:t>
      </w:r>
    </w:p>
    <w:p w:rsidR="00A147AF" w:rsidRDefault="00A147AF" w:rsidP="00A147AF">
      <w:pPr>
        <w:pStyle w:val="ListParagraph"/>
        <w:numPr>
          <w:ilvl w:val="1"/>
          <w:numId w:val="2"/>
        </w:numPr>
      </w:pPr>
      <w:r>
        <w:t>Store address</w:t>
      </w:r>
    </w:p>
    <w:p w:rsidR="00A147AF" w:rsidRDefault="00A147AF" w:rsidP="00A147AF">
      <w:pPr>
        <w:pStyle w:val="ListParagraph"/>
        <w:numPr>
          <w:ilvl w:val="1"/>
          <w:numId w:val="2"/>
        </w:numPr>
      </w:pPr>
      <w:r>
        <w:t>Existence of business</w:t>
      </w:r>
    </w:p>
    <w:p w:rsidR="00A147AF" w:rsidRDefault="00A147AF" w:rsidP="00A147AF">
      <w:pPr>
        <w:pStyle w:val="ListParagraph"/>
        <w:numPr>
          <w:ilvl w:val="1"/>
          <w:numId w:val="2"/>
        </w:numPr>
      </w:pPr>
      <w:r>
        <w:t>Capital invested</w:t>
      </w:r>
    </w:p>
    <w:p w:rsidR="001D6E80" w:rsidRDefault="001D6E80" w:rsidP="00A147AF">
      <w:pPr>
        <w:pStyle w:val="ListParagraph"/>
        <w:numPr>
          <w:ilvl w:val="1"/>
          <w:numId w:val="2"/>
        </w:numPr>
      </w:pPr>
      <w:r>
        <w:t>Store size</w:t>
      </w:r>
    </w:p>
    <w:p w:rsidR="001D6E80" w:rsidRDefault="001D6E80" w:rsidP="00A147AF">
      <w:pPr>
        <w:pStyle w:val="ListParagraph"/>
        <w:numPr>
          <w:ilvl w:val="1"/>
          <w:numId w:val="2"/>
        </w:numPr>
      </w:pPr>
      <w:r>
        <w:lastRenderedPageBreak/>
        <w:t>Average daily sales</w:t>
      </w:r>
    </w:p>
    <w:p w:rsidR="001D6E80" w:rsidRDefault="001D6E80" w:rsidP="00A147AF">
      <w:pPr>
        <w:pStyle w:val="ListParagraph"/>
        <w:numPr>
          <w:ilvl w:val="1"/>
          <w:numId w:val="2"/>
        </w:numPr>
      </w:pPr>
      <w:r>
        <w:t>Business hours</w:t>
      </w:r>
    </w:p>
    <w:p w:rsidR="001D6E80" w:rsidRDefault="001D6E80" w:rsidP="00A147AF">
      <w:pPr>
        <w:pStyle w:val="ListParagraph"/>
        <w:numPr>
          <w:ilvl w:val="1"/>
          <w:numId w:val="2"/>
        </w:numPr>
      </w:pPr>
      <w:r>
        <w:t>Business days</w:t>
      </w:r>
    </w:p>
    <w:p w:rsidR="00345E69" w:rsidRDefault="00B82C53" w:rsidP="00345E69">
      <w:pPr>
        <w:pStyle w:val="ListParagraph"/>
        <w:numPr>
          <w:ilvl w:val="1"/>
          <w:numId w:val="2"/>
        </w:numPr>
      </w:pPr>
      <w:r>
        <w:t>Others (please specify)</w:t>
      </w:r>
    </w:p>
    <w:p w:rsidR="00A147AF" w:rsidRDefault="00A147AF" w:rsidP="00A16A57">
      <w:pPr>
        <w:pStyle w:val="ListParagraph"/>
        <w:numPr>
          <w:ilvl w:val="0"/>
          <w:numId w:val="2"/>
        </w:numPr>
      </w:pPr>
      <w:r>
        <w:t xml:space="preserve"> </w:t>
      </w:r>
      <w:r w:rsidR="00A16A57">
        <w:t xml:space="preserve">Properties </w:t>
      </w:r>
      <w:r w:rsidR="00345E69">
        <w:t xml:space="preserve">and etc. </w:t>
      </w:r>
      <w:r w:rsidR="00A16A57">
        <w:t>to be offered as collateral</w:t>
      </w:r>
    </w:p>
    <w:p w:rsidR="00A16A57" w:rsidRDefault="00A16A57" w:rsidP="00A16A57">
      <w:pPr>
        <w:pStyle w:val="ListParagraph"/>
        <w:numPr>
          <w:ilvl w:val="1"/>
          <w:numId w:val="2"/>
        </w:numPr>
      </w:pPr>
      <w:r>
        <w:t>Appliances</w:t>
      </w:r>
    </w:p>
    <w:p w:rsidR="00A16A57" w:rsidRDefault="00A16A57" w:rsidP="00A16A57">
      <w:pPr>
        <w:pStyle w:val="ListParagraph"/>
        <w:numPr>
          <w:ilvl w:val="2"/>
          <w:numId w:val="2"/>
        </w:numPr>
      </w:pPr>
      <w:r>
        <w:t>Kind</w:t>
      </w:r>
    </w:p>
    <w:p w:rsidR="00FA495C" w:rsidRDefault="00A16A57" w:rsidP="00A16A57">
      <w:pPr>
        <w:pStyle w:val="ListParagraph"/>
        <w:numPr>
          <w:ilvl w:val="2"/>
          <w:numId w:val="2"/>
        </w:numPr>
      </w:pPr>
      <w:r>
        <w:t>Brand</w:t>
      </w:r>
    </w:p>
    <w:p w:rsidR="00A16A57" w:rsidRDefault="00A16A57" w:rsidP="00A16A57">
      <w:pPr>
        <w:pStyle w:val="ListParagraph"/>
        <w:numPr>
          <w:ilvl w:val="2"/>
          <w:numId w:val="2"/>
        </w:numPr>
      </w:pPr>
      <w:r>
        <w:t>Model</w:t>
      </w:r>
    </w:p>
    <w:p w:rsidR="00A16A57" w:rsidRDefault="00A16A57" w:rsidP="00A16A57">
      <w:pPr>
        <w:pStyle w:val="ListParagraph"/>
        <w:numPr>
          <w:ilvl w:val="2"/>
          <w:numId w:val="2"/>
        </w:numPr>
      </w:pPr>
      <w:r>
        <w:t>Date acquired</w:t>
      </w:r>
    </w:p>
    <w:p w:rsidR="00D70B83" w:rsidRDefault="00D70B83" w:rsidP="00D70B83">
      <w:pPr>
        <w:pStyle w:val="ListParagraph"/>
        <w:numPr>
          <w:ilvl w:val="2"/>
          <w:numId w:val="2"/>
        </w:numPr>
      </w:pPr>
      <w:r>
        <w:t>Others (please specify)</w:t>
      </w:r>
    </w:p>
    <w:p w:rsidR="00A16A57" w:rsidRDefault="00E54722" w:rsidP="00A16A57">
      <w:pPr>
        <w:pStyle w:val="ListParagraph"/>
        <w:numPr>
          <w:ilvl w:val="1"/>
          <w:numId w:val="2"/>
        </w:numPr>
      </w:pPr>
      <w:r>
        <w:t>Vehicles</w:t>
      </w:r>
    </w:p>
    <w:p w:rsidR="00E54722" w:rsidRDefault="00E54722" w:rsidP="00E54722">
      <w:pPr>
        <w:pStyle w:val="ListParagraph"/>
        <w:numPr>
          <w:ilvl w:val="2"/>
          <w:numId w:val="2"/>
        </w:numPr>
      </w:pPr>
      <w:r>
        <w:t>Type</w:t>
      </w:r>
    </w:p>
    <w:p w:rsidR="00E54722" w:rsidRDefault="00E54722" w:rsidP="00E54722">
      <w:pPr>
        <w:pStyle w:val="ListParagraph"/>
        <w:numPr>
          <w:ilvl w:val="2"/>
          <w:numId w:val="2"/>
        </w:numPr>
      </w:pPr>
      <w:r>
        <w:t>Make</w:t>
      </w:r>
    </w:p>
    <w:p w:rsidR="00E54722" w:rsidRDefault="00E54722" w:rsidP="00E54722">
      <w:pPr>
        <w:pStyle w:val="ListParagraph"/>
        <w:numPr>
          <w:ilvl w:val="2"/>
          <w:numId w:val="2"/>
        </w:numPr>
      </w:pPr>
      <w:r>
        <w:t>Model</w:t>
      </w:r>
    </w:p>
    <w:p w:rsidR="00E54722" w:rsidRDefault="00E54722" w:rsidP="00E54722">
      <w:pPr>
        <w:pStyle w:val="ListParagraph"/>
        <w:numPr>
          <w:ilvl w:val="2"/>
          <w:numId w:val="2"/>
        </w:numPr>
      </w:pPr>
      <w:r>
        <w:t>Date acquired</w:t>
      </w:r>
    </w:p>
    <w:p w:rsidR="00D70B83" w:rsidRDefault="00D70B83" w:rsidP="00D70B83">
      <w:pPr>
        <w:pStyle w:val="ListParagraph"/>
        <w:numPr>
          <w:ilvl w:val="2"/>
          <w:numId w:val="2"/>
        </w:numPr>
      </w:pPr>
      <w:r>
        <w:t>Others (please specify)</w:t>
      </w:r>
    </w:p>
    <w:p w:rsidR="00E54722" w:rsidRDefault="00E54722" w:rsidP="00E54722">
      <w:pPr>
        <w:pStyle w:val="ListParagraph"/>
        <w:numPr>
          <w:ilvl w:val="1"/>
          <w:numId w:val="2"/>
        </w:numPr>
      </w:pPr>
      <w:r>
        <w:t>Real state</w:t>
      </w:r>
    </w:p>
    <w:p w:rsidR="00E54722" w:rsidRDefault="00C4423E" w:rsidP="00E54722">
      <w:pPr>
        <w:pStyle w:val="ListParagraph"/>
        <w:numPr>
          <w:ilvl w:val="2"/>
          <w:numId w:val="2"/>
        </w:numPr>
      </w:pPr>
      <w:r>
        <w:t>Classification</w:t>
      </w:r>
    </w:p>
    <w:p w:rsidR="00E54722" w:rsidRDefault="00C4423E" w:rsidP="00E54722">
      <w:pPr>
        <w:pStyle w:val="ListParagraph"/>
        <w:numPr>
          <w:ilvl w:val="2"/>
          <w:numId w:val="2"/>
        </w:numPr>
      </w:pPr>
      <w:r>
        <w:t>Vicinity</w:t>
      </w:r>
    </w:p>
    <w:p w:rsidR="00E54722" w:rsidRDefault="00E54722" w:rsidP="00E54722">
      <w:pPr>
        <w:pStyle w:val="ListParagraph"/>
        <w:numPr>
          <w:ilvl w:val="2"/>
          <w:numId w:val="2"/>
        </w:numPr>
      </w:pPr>
      <w:r>
        <w:t xml:space="preserve">Size </w:t>
      </w:r>
    </w:p>
    <w:p w:rsidR="00345E69" w:rsidRDefault="00D70B83" w:rsidP="00345E69">
      <w:pPr>
        <w:pStyle w:val="ListParagraph"/>
        <w:numPr>
          <w:ilvl w:val="2"/>
          <w:numId w:val="2"/>
        </w:numPr>
      </w:pPr>
      <w:r>
        <w:t>Others (please specify)</w:t>
      </w:r>
    </w:p>
    <w:p w:rsidR="00FA495C" w:rsidRDefault="0032545B" w:rsidP="0032545B">
      <w:pPr>
        <w:pStyle w:val="ListParagraph"/>
        <w:numPr>
          <w:ilvl w:val="0"/>
          <w:numId w:val="1"/>
        </w:numPr>
      </w:pPr>
      <w:r>
        <w:t xml:space="preserve">Main </w:t>
      </w:r>
      <w:r w:rsidR="00687C34">
        <w:t>borrower</w:t>
      </w:r>
      <w:r>
        <w:t xml:space="preserve"> information</w:t>
      </w:r>
    </w:p>
    <w:p w:rsidR="00687C34" w:rsidRDefault="003016C5" w:rsidP="00687C34">
      <w:pPr>
        <w:pStyle w:val="ListParagraph"/>
        <w:numPr>
          <w:ilvl w:val="0"/>
          <w:numId w:val="2"/>
        </w:numPr>
      </w:pPr>
      <w:r>
        <w:t>Civil status</w:t>
      </w:r>
    </w:p>
    <w:p w:rsidR="003016C5" w:rsidRDefault="003016C5" w:rsidP="003016C5">
      <w:pPr>
        <w:pStyle w:val="ListParagraph"/>
        <w:numPr>
          <w:ilvl w:val="1"/>
          <w:numId w:val="2"/>
        </w:numPr>
      </w:pPr>
      <w:r>
        <w:t>If married :</w:t>
      </w:r>
    </w:p>
    <w:p w:rsidR="003016C5" w:rsidRDefault="003016C5" w:rsidP="003016C5">
      <w:pPr>
        <w:pStyle w:val="ListParagraph"/>
        <w:numPr>
          <w:ilvl w:val="2"/>
          <w:numId w:val="2"/>
        </w:numPr>
      </w:pPr>
      <w:r>
        <w:t>Spouse name</w:t>
      </w:r>
    </w:p>
    <w:p w:rsidR="003016C5" w:rsidRDefault="003016C5" w:rsidP="003016C5">
      <w:pPr>
        <w:pStyle w:val="ListParagraph"/>
        <w:numPr>
          <w:ilvl w:val="2"/>
          <w:numId w:val="2"/>
        </w:numPr>
      </w:pPr>
      <w:r>
        <w:t>Spouse current address</w:t>
      </w:r>
    </w:p>
    <w:p w:rsidR="003016C5" w:rsidRDefault="003016C5" w:rsidP="003016C5">
      <w:pPr>
        <w:pStyle w:val="ListParagraph"/>
        <w:numPr>
          <w:ilvl w:val="2"/>
          <w:numId w:val="2"/>
        </w:numPr>
      </w:pPr>
      <w:r>
        <w:t>Spouse home address</w:t>
      </w:r>
    </w:p>
    <w:p w:rsidR="003016C5" w:rsidRDefault="003016C5" w:rsidP="003016C5">
      <w:pPr>
        <w:pStyle w:val="ListParagraph"/>
        <w:numPr>
          <w:ilvl w:val="2"/>
          <w:numId w:val="2"/>
        </w:numPr>
      </w:pPr>
      <w:r>
        <w:t xml:space="preserve">Age of spouse </w:t>
      </w:r>
      <w:r w:rsidRPr="003016C5">
        <w:rPr>
          <w:i/>
        </w:rPr>
        <w:t>(input birthday)</w:t>
      </w:r>
    </w:p>
    <w:p w:rsidR="003016C5" w:rsidRDefault="003016C5" w:rsidP="00687C34">
      <w:pPr>
        <w:pStyle w:val="ListParagraph"/>
        <w:numPr>
          <w:ilvl w:val="0"/>
          <w:numId w:val="2"/>
        </w:numPr>
      </w:pPr>
      <w:r>
        <w:t>Current address</w:t>
      </w:r>
    </w:p>
    <w:p w:rsidR="003016C5" w:rsidRDefault="003016C5" w:rsidP="00687C34">
      <w:pPr>
        <w:pStyle w:val="ListParagraph"/>
        <w:numPr>
          <w:ilvl w:val="0"/>
          <w:numId w:val="2"/>
        </w:numPr>
      </w:pPr>
      <w:r>
        <w:t>Home address</w:t>
      </w:r>
    </w:p>
    <w:p w:rsidR="00437E03" w:rsidRDefault="00437E03" w:rsidP="00687C34">
      <w:pPr>
        <w:pStyle w:val="ListParagraph"/>
        <w:numPr>
          <w:ilvl w:val="0"/>
          <w:numId w:val="2"/>
        </w:numPr>
      </w:pPr>
      <w:r>
        <w:t>Residency</w:t>
      </w:r>
      <w:r w:rsidR="003B7378">
        <w:t xml:space="preserve"> (option below)</w:t>
      </w:r>
    </w:p>
    <w:p w:rsidR="00437E03" w:rsidRDefault="00437E03" w:rsidP="003B7378">
      <w:pPr>
        <w:pStyle w:val="ListParagraph"/>
        <w:numPr>
          <w:ilvl w:val="0"/>
          <w:numId w:val="4"/>
        </w:numPr>
      </w:pPr>
      <w:r>
        <w:t xml:space="preserve"> Owned</w:t>
      </w:r>
    </w:p>
    <w:p w:rsidR="00437E03" w:rsidRDefault="00437E03" w:rsidP="003B7378">
      <w:pPr>
        <w:pStyle w:val="ListParagraph"/>
        <w:numPr>
          <w:ilvl w:val="0"/>
          <w:numId w:val="4"/>
        </w:numPr>
      </w:pPr>
      <w:r>
        <w:t>Rented</w:t>
      </w:r>
    </w:p>
    <w:p w:rsidR="00437E03" w:rsidRDefault="00437E03" w:rsidP="003B7378">
      <w:pPr>
        <w:pStyle w:val="ListParagraph"/>
        <w:numPr>
          <w:ilvl w:val="0"/>
          <w:numId w:val="4"/>
        </w:numPr>
      </w:pPr>
      <w:r>
        <w:t>Free use</w:t>
      </w:r>
    </w:p>
    <w:p w:rsidR="00437E03" w:rsidRDefault="00437E03" w:rsidP="003B7378">
      <w:pPr>
        <w:pStyle w:val="ListParagraph"/>
        <w:numPr>
          <w:ilvl w:val="0"/>
          <w:numId w:val="4"/>
        </w:numPr>
      </w:pPr>
      <w:r>
        <w:t>Living with</w:t>
      </w:r>
    </w:p>
    <w:p w:rsidR="00437E03" w:rsidRDefault="00437E03" w:rsidP="003B7378">
      <w:pPr>
        <w:pStyle w:val="ListParagraph"/>
        <w:numPr>
          <w:ilvl w:val="0"/>
          <w:numId w:val="4"/>
        </w:numPr>
      </w:pPr>
      <w:r>
        <w:t>Others (please specify)</w:t>
      </w:r>
    </w:p>
    <w:p w:rsidR="00D1172C" w:rsidRDefault="003256F4" w:rsidP="00687C34">
      <w:pPr>
        <w:pStyle w:val="ListParagraph"/>
        <w:numPr>
          <w:ilvl w:val="0"/>
          <w:numId w:val="2"/>
        </w:numPr>
      </w:pPr>
      <w:r>
        <w:t>Telephone number</w:t>
      </w:r>
    </w:p>
    <w:p w:rsidR="003256F4" w:rsidRDefault="0086494D" w:rsidP="00687C34">
      <w:pPr>
        <w:pStyle w:val="ListParagraph"/>
        <w:numPr>
          <w:ilvl w:val="0"/>
          <w:numId w:val="2"/>
        </w:numPr>
      </w:pPr>
      <w:r>
        <w:t>Children if any :</w:t>
      </w:r>
    </w:p>
    <w:p w:rsidR="0000219B" w:rsidRDefault="0000219B" w:rsidP="0000219B">
      <w:pPr>
        <w:pStyle w:val="ListParagraph"/>
        <w:numPr>
          <w:ilvl w:val="1"/>
          <w:numId w:val="2"/>
        </w:numPr>
      </w:pPr>
      <w:r>
        <w:t>Birth order</w:t>
      </w:r>
    </w:p>
    <w:p w:rsidR="0086494D" w:rsidRDefault="005323D9" w:rsidP="0086494D">
      <w:pPr>
        <w:pStyle w:val="ListParagraph"/>
        <w:numPr>
          <w:ilvl w:val="1"/>
          <w:numId w:val="2"/>
        </w:numPr>
      </w:pPr>
      <w:r>
        <w:t>Birthday</w:t>
      </w:r>
    </w:p>
    <w:p w:rsidR="005323D9" w:rsidRDefault="005323D9" w:rsidP="0086494D">
      <w:pPr>
        <w:pStyle w:val="ListParagraph"/>
        <w:numPr>
          <w:ilvl w:val="1"/>
          <w:numId w:val="2"/>
        </w:numPr>
      </w:pPr>
      <w:r>
        <w:t>School</w:t>
      </w:r>
      <w:r w:rsidR="0000219B">
        <w:t xml:space="preserve"> level</w:t>
      </w:r>
    </w:p>
    <w:p w:rsidR="0081020F" w:rsidRDefault="0081020F" w:rsidP="0081020F">
      <w:pPr>
        <w:pStyle w:val="ListParagraph"/>
        <w:numPr>
          <w:ilvl w:val="2"/>
          <w:numId w:val="2"/>
        </w:numPr>
      </w:pPr>
      <w:r>
        <w:t>If college :</w:t>
      </w:r>
    </w:p>
    <w:p w:rsidR="0081020F" w:rsidRDefault="0081020F" w:rsidP="0081020F">
      <w:pPr>
        <w:pStyle w:val="ListParagraph"/>
        <w:numPr>
          <w:ilvl w:val="3"/>
          <w:numId w:val="2"/>
        </w:numPr>
      </w:pPr>
      <w:r>
        <w:t>Course attended</w:t>
      </w:r>
    </w:p>
    <w:p w:rsidR="0000219B" w:rsidRDefault="0000219B" w:rsidP="00EC53DD">
      <w:pPr>
        <w:pStyle w:val="ListParagraph"/>
        <w:numPr>
          <w:ilvl w:val="1"/>
          <w:numId w:val="2"/>
        </w:numPr>
      </w:pPr>
      <w:r>
        <w:t>School attended</w:t>
      </w:r>
    </w:p>
    <w:p w:rsidR="0000219B" w:rsidRDefault="0000219B" w:rsidP="0081020F">
      <w:pPr>
        <w:pStyle w:val="ListParagraph"/>
        <w:numPr>
          <w:ilvl w:val="1"/>
          <w:numId w:val="2"/>
        </w:numPr>
      </w:pPr>
      <w:r>
        <w:t xml:space="preserve">If </w:t>
      </w:r>
      <w:r w:rsidR="00B92C46">
        <w:t>working :</w:t>
      </w:r>
    </w:p>
    <w:p w:rsidR="00B92C46" w:rsidRDefault="00B92C46" w:rsidP="0081020F">
      <w:pPr>
        <w:pStyle w:val="ListParagraph"/>
        <w:numPr>
          <w:ilvl w:val="2"/>
          <w:numId w:val="2"/>
        </w:numPr>
      </w:pPr>
      <w:r>
        <w:lastRenderedPageBreak/>
        <w:t>Employer</w:t>
      </w:r>
    </w:p>
    <w:p w:rsidR="00B92C46" w:rsidRDefault="00B92C46" w:rsidP="0081020F">
      <w:pPr>
        <w:pStyle w:val="ListParagraph"/>
        <w:numPr>
          <w:ilvl w:val="2"/>
          <w:numId w:val="2"/>
        </w:numPr>
      </w:pPr>
      <w:r>
        <w:t>Employer address</w:t>
      </w:r>
    </w:p>
    <w:p w:rsidR="00B92C46" w:rsidRDefault="00B92C46" w:rsidP="0081020F">
      <w:pPr>
        <w:pStyle w:val="ListParagraph"/>
        <w:numPr>
          <w:ilvl w:val="2"/>
          <w:numId w:val="2"/>
        </w:numPr>
      </w:pPr>
      <w:r>
        <w:t>Job description</w:t>
      </w:r>
    </w:p>
    <w:p w:rsidR="00B92C46" w:rsidRDefault="00B92C46" w:rsidP="0081020F">
      <w:pPr>
        <w:pStyle w:val="ListParagraph"/>
        <w:numPr>
          <w:ilvl w:val="2"/>
          <w:numId w:val="2"/>
        </w:numPr>
      </w:pPr>
      <w:r>
        <w:t>Employment status</w:t>
      </w:r>
    </w:p>
    <w:p w:rsidR="00B92C46" w:rsidRDefault="00B92C46" w:rsidP="0081020F">
      <w:pPr>
        <w:pStyle w:val="ListParagraph"/>
        <w:numPr>
          <w:ilvl w:val="2"/>
          <w:numId w:val="2"/>
        </w:numPr>
      </w:pPr>
      <w:r>
        <w:t>Length of service</w:t>
      </w:r>
    </w:p>
    <w:p w:rsidR="00B92C46" w:rsidRDefault="00B92C46" w:rsidP="0081020F">
      <w:pPr>
        <w:pStyle w:val="ListParagraph"/>
        <w:numPr>
          <w:ilvl w:val="2"/>
          <w:numId w:val="2"/>
        </w:numPr>
      </w:pPr>
      <w:r>
        <w:t>Compensation</w:t>
      </w:r>
    </w:p>
    <w:p w:rsidR="00B92C46" w:rsidRDefault="00B92C46" w:rsidP="00BA0487">
      <w:pPr>
        <w:pStyle w:val="ListParagraph"/>
        <w:numPr>
          <w:ilvl w:val="2"/>
          <w:numId w:val="2"/>
        </w:numPr>
      </w:pPr>
      <w:r>
        <w:t>Others (please specify)</w:t>
      </w:r>
    </w:p>
    <w:p w:rsidR="00EC53DD" w:rsidRDefault="00EC53DD" w:rsidP="00B92C46">
      <w:pPr>
        <w:pStyle w:val="ListParagraph"/>
        <w:numPr>
          <w:ilvl w:val="0"/>
          <w:numId w:val="2"/>
        </w:numPr>
      </w:pPr>
      <w:r>
        <w:t>Professional background</w:t>
      </w:r>
    </w:p>
    <w:p w:rsidR="00EC53DD" w:rsidRDefault="00EC53DD" w:rsidP="00EC53DD">
      <w:pPr>
        <w:pStyle w:val="ListParagraph"/>
        <w:numPr>
          <w:ilvl w:val="1"/>
          <w:numId w:val="2"/>
        </w:numPr>
      </w:pPr>
      <w:r>
        <w:t>School</w:t>
      </w:r>
    </w:p>
    <w:p w:rsidR="00BA0487" w:rsidRDefault="00BA0487" w:rsidP="00EC53DD">
      <w:pPr>
        <w:pStyle w:val="ListParagraph"/>
        <w:numPr>
          <w:ilvl w:val="1"/>
          <w:numId w:val="2"/>
        </w:numPr>
      </w:pPr>
      <w:r>
        <w:t>Profession acquired</w:t>
      </w:r>
    </w:p>
    <w:p w:rsidR="00BA0487" w:rsidRDefault="00BA0487" w:rsidP="00EC53DD">
      <w:pPr>
        <w:pStyle w:val="ListParagraph"/>
        <w:numPr>
          <w:ilvl w:val="1"/>
          <w:numId w:val="2"/>
        </w:numPr>
      </w:pPr>
      <w:r>
        <w:t>Date graduated</w:t>
      </w:r>
    </w:p>
    <w:p w:rsidR="00BA0487" w:rsidRDefault="00BA0487" w:rsidP="00EC53DD">
      <w:pPr>
        <w:pStyle w:val="ListParagraph"/>
        <w:numPr>
          <w:ilvl w:val="1"/>
          <w:numId w:val="2"/>
        </w:numPr>
      </w:pPr>
      <w:r>
        <w:t>Others (please specify)</w:t>
      </w:r>
    </w:p>
    <w:p w:rsidR="00B92C46" w:rsidRDefault="00B92C46" w:rsidP="00B92C46">
      <w:pPr>
        <w:pStyle w:val="ListParagraph"/>
        <w:numPr>
          <w:ilvl w:val="0"/>
          <w:numId w:val="2"/>
        </w:numPr>
      </w:pPr>
      <w:r>
        <w:t>Employment records</w:t>
      </w:r>
    </w:p>
    <w:p w:rsidR="00B92C46" w:rsidRDefault="00B92C46" w:rsidP="00B92C46">
      <w:pPr>
        <w:pStyle w:val="ListParagraph"/>
        <w:numPr>
          <w:ilvl w:val="1"/>
          <w:numId w:val="2"/>
        </w:numPr>
      </w:pPr>
      <w:r>
        <w:t>Employer</w:t>
      </w:r>
    </w:p>
    <w:p w:rsidR="00B92C46" w:rsidRDefault="00B92C46" w:rsidP="00B92C46">
      <w:pPr>
        <w:pStyle w:val="ListParagraph"/>
        <w:numPr>
          <w:ilvl w:val="1"/>
          <w:numId w:val="2"/>
        </w:numPr>
      </w:pPr>
      <w:r>
        <w:t>Employer address</w:t>
      </w:r>
    </w:p>
    <w:p w:rsidR="00B92C46" w:rsidRDefault="00B92C46" w:rsidP="00B92C46">
      <w:pPr>
        <w:pStyle w:val="ListParagraph"/>
        <w:numPr>
          <w:ilvl w:val="1"/>
          <w:numId w:val="2"/>
        </w:numPr>
      </w:pPr>
      <w:r>
        <w:t>Job description</w:t>
      </w:r>
    </w:p>
    <w:p w:rsidR="00B92C46" w:rsidRDefault="00B92C46" w:rsidP="00B92C46">
      <w:pPr>
        <w:pStyle w:val="ListParagraph"/>
        <w:numPr>
          <w:ilvl w:val="1"/>
          <w:numId w:val="2"/>
        </w:numPr>
      </w:pPr>
      <w:r>
        <w:t>Employment status</w:t>
      </w:r>
    </w:p>
    <w:p w:rsidR="00B92C46" w:rsidRDefault="00B92C46" w:rsidP="00B92C46">
      <w:pPr>
        <w:pStyle w:val="ListParagraph"/>
        <w:numPr>
          <w:ilvl w:val="1"/>
          <w:numId w:val="2"/>
        </w:numPr>
      </w:pPr>
      <w:r>
        <w:t>Length of service</w:t>
      </w:r>
    </w:p>
    <w:p w:rsidR="00B92C46" w:rsidRDefault="00B92C46" w:rsidP="00B92C46">
      <w:pPr>
        <w:pStyle w:val="ListParagraph"/>
        <w:numPr>
          <w:ilvl w:val="1"/>
          <w:numId w:val="2"/>
        </w:numPr>
      </w:pPr>
      <w:r>
        <w:t>Compensation</w:t>
      </w:r>
    </w:p>
    <w:p w:rsidR="00B92C46" w:rsidRDefault="00B92C46" w:rsidP="00B92C46">
      <w:pPr>
        <w:pStyle w:val="ListParagraph"/>
        <w:numPr>
          <w:ilvl w:val="1"/>
          <w:numId w:val="2"/>
        </w:numPr>
      </w:pPr>
      <w:r>
        <w:t>Others (please specify)</w:t>
      </w:r>
    </w:p>
    <w:p w:rsidR="003E4DA2" w:rsidRDefault="003E4DA2" w:rsidP="003E4DA2">
      <w:pPr>
        <w:pStyle w:val="ListParagraph"/>
        <w:numPr>
          <w:ilvl w:val="0"/>
          <w:numId w:val="2"/>
        </w:numPr>
      </w:pPr>
      <w:r>
        <w:t>Other source of income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Source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Income per month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Other (please specify)</w:t>
      </w:r>
    </w:p>
    <w:p w:rsidR="00345E69" w:rsidRDefault="00345E69" w:rsidP="00345E69">
      <w:pPr>
        <w:pStyle w:val="ListParagraph"/>
        <w:numPr>
          <w:ilvl w:val="0"/>
          <w:numId w:val="2"/>
        </w:numPr>
      </w:pPr>
      <w:r>
        <w:t>Bank accounts</w:t>
      </w:r>
    </w:p>
    <w:p w:rsidR="00345E69" w:rsidRDefault="00345E69" w:rsidP="00345E69">
      <w:pPr>
        <w:pStyle w:val="ListParagraph"/>
        <w:numPr>
          <w:ilvl w:val="1"/>
          <w:numId w:val="2"/>
        </w:numPr>
      </w:pPr>
      <w:r>
        <w:t>Saving</w:t>
      </w:r>
    </w:p>
    <w:p w:rsidR="00345E69" w:rsidRDefault="00345E69" w:rsidP="00345E69">
      <w:pPr>
        <w:pStyle w:val="ListParagraph"/>
        <w:numPr>
          <w:ilvl w:val="2"/>
          <w:numId w:val="2"/>
        </w:numPr>
      </w:pPr>
      <w:r>
        <w:t>Bank</w:t>
      </w:r>
    </w:p>
    <w:p w:rsidR="00345E69" w:rsidRDefault="00345E69" w:rsidP="00345E69">
      <w:pPr>
        <w:pStyle w:val="ListParagraph"/>
        <w:numPr>
          <w:ilvl w:val="2"/>
          <w:numId w:val="2"/>
        </w:numPr>
      </w:pPr>
      <w:r>
        <w:t>Bank address</w:t>
      </w:r>
    </w:p>
    <w:p w:rsidR="00345E69" w:rsidRDefault="00345E69" w:rsidP="00345E69">
      <w:pPr>
        <w:pStyle w:val="ListParagraph"/>
        <w:numPr>
          <w:ilvl w:val="2"/>
          <w:numId w:val="2"/>
        </w:numPr>
      </w:pPr>
      <w:r>
        <w:t>Signatories</w:t>
      </w:r>
    </w:p>
    <w:p w:rsidR="00345E69" w:rsidRDefault="00345E69" w:rsidP="00345E69">
      <w:pPr>
        <w:pStyle w:val="ListParagraph"/>
        <w:numPr>
          <w:ilvl w:val="2"/>
          <w:numId w:val="2"/>
        </w:numPr>
      </w:pPr>
      <w:r>
        <w:t>Status</w:t>
      </w:r>
    </w:p>
    <w:p w:rsidR="00345E69" w:rsidRDefault="00345E69" w:rsidP="00345E69">
      <w:pPr>
        <w:pStyle w:val="ListParagraph"/>
        <w:numPr>
          <w:ilvl w:val="1"/>
          <w:numId w:val="2"/>
        </w:numPr>
      </w:pPr>
      <w:r>
        <w:t>checking</w:t>
      </w:r>
    </w:p>
    <w:p w:rsidR="00345E69" w:rsidRDefault="00345E69" w:rsidP="00345E69">
      <w:pPr>
        <w:pStyle w:val="ListParagraph"/>
        <w:numPr>
          <w:ilvl w:val="2"/>
          <w:numId w:val="2"/>
        </w:numPr>
      </w:pPr>
      <w:r>
        <w:t>Bank address</w:t>
      </w:r>
    </w:p>
    <w:p w:rsidR="00345E69" w:rsidRDefault="00345E69" w:rsidP="00345E69">
      <w:pPr>
        <w:pStyle w:val="ListParagraph"/>
        <w:numPr>
          <w:ilvl w:val="2"/>
          <w:numId w:val="2"/>
        </w:numPr>
      </w:pPr>
      <w:r>
        <w:t>Signatories</w:t>
      </w:r>
    </w:p>
    <w:p w:rsidR="00345E69" w:rsidRDefault="00345E69" w:rsidP="00345E69">
      <w:pPr>
        <w:pStyle w:val="ListParagraph"/>
        <w:numPr>
          <w:ilvl w:val="2"/>
          <w:numId w:val="2"/>
        </w:numPr>
      </w:pPr>
      <w:r>
        <w:t>Status</w:t>
      </w:r>
    </w:p>
    <w:p w:rsidR="003E4DA2" w:rsidRDefault="003E4DA2" w:rsidP="003E4DA2">
      <w:pPr>
        <w:pStyle w:val="ListParagraph"/>
        <w:numPr>
          <w:ilvl w:val="0"/>
          <w:numId w:val="1"/>
        </w:numPr>
      </w:pPr>
      <w:r>
        <w:t>Joint borrower information</w:t>
      </w:r>
    </w:p>
    <w:p w:rsidR="003E4DA2" w:rsidRDefault="003E4DA2" w:rsidP="003E4DA2">
      <w:pPr>
        <w:pStyle w:val="ListParagraph"/>
        <w:numPr>
          <w:ilvl w:val="0"/>
          <w:numId w:val="2"/>
        </w:numPr>
      </w:pPr>
      <w:r>
        <w:t>Civil status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If married :</w:t>
      </w:r>
    </w:p>
    <w:p w:rsidR="003E4DA2" w:rsidRDefault="003E4DA2" w:rsidP="003E4DA2">
      <w:pPr>
        <w:pStyle w:val="ListParagraph"/>
        <w:numPr>
          <w:ilvl w:val="2"/>
          <w:numId w:val="2"/>
        </w:numPr>
      </w:pPr>
      <w:r>
        <w:t>Spouse name</w:t>
      </w:r>
    </w:p>
    <w:p w:rsidR="003E4DA2" w:rsidRDefault="003E4DA2" w:rsidP="003E4DA2">
      <w:pPr>
        <w:pStyle w:val="ListParagraph"/>
        <w:numPr>
          <w:ilvl w:val="2"/>
          <w:numId w:val="2"/>
        </w:numPr>
      </w:pPr>
      <w:r>
        <w:t>Spouse current address</w:t>
      </w:r>
    </w:p>
    <w:p w:rsidR="003E4DA2" w:rsidRDefault="003E4DA2" w:rsidP="003E4DA2">
      <w:pPr>
        <w:pStyle w:val="ListParagraph"/>
        <w:numPr>
          <w:ilvl w:val="2"/>
          <w:numId w:val="2"/>
        </w:numPr>
      </w:pPr>
      <w:r>
        <w:t>Spouse home address</w:t>
      </w:r>
    </w:p>
    <w:p w:rsidR="003E4DA2" w:rsidRDefault="003E4DA2" w:rsidP="003E4DA2">
      <w:pPr>
        <w:pStyle w:val="ListParagraph"/>
        <w:numPr>
          <w:ilvl w:val="2"/>
          <w:numId w:val="2"/>
        </w:numPr>
      </w:pPr>
      <w:r>
        <w:t xml:space="preserve">Age of spouse </w:t>
      </w:r>
      <w:r w:rsidRPr="003016C5">
        <w:rPr>
          <w:i/>
        </w:rPr>
        <w:t>(input birthday)</w:t>
      </w:r>
    </w:p>
    <w:p w:rsidR="003E4DA2" w:rsidRDefault="003E4DA2" w:rsidP="003E4DA2">
      <w:pPr>
        <w:pStyle w:val="ListParagraph"/>
        <w:numPr>
          <w:ilvl w:val="0"/>
          <w:numId w:val="2"/>
        </w:numPr>
      </w:pPr>
      <w:r>
        <w:t>Current address</w:t>
      </w:r>
    </w:p>
    <w:p w:rsidR="003E4DA2" w:rsidRDefault="003E4DA2" w:rsidP="003E4DA2">
      <w:pPr>
        <w:pStyle w:val="ListParagraph"/>
        <w:numPr>
          <w:ilvl w:val="0"/>
          <w:numId w:val="2"/>
        </w:numPr>
      </w:pPr>
      <w:r>
        <w:t>Home address</w:t>
      </w:r>
    </w:p>
    <w:p w:rsidR="003E4DA2" w:rsidRDefault="003E4DA2" w:rsidP="003E4DA2">
      <w:pPr>
        <w:pStyle w:val="ListParagraph"/>
        <w:numPr>
          <w:ilvl w:val="0"/>
          <w:numId w:val="2"/>
        </w:numPr>
      </w:pPr>
      <w:r>
        <w:t>Telephone number</w:t>
      </w:r>
    </w:p>
    <w:p w:rsidR="00DE2489" w:rsidRDefault="00DE2489" w:rsidP="00DE2489">
      <w:pPr>
        <w:pStyle w:val="ListParagraph"/>
        <w:numPr>
          <w:ilvl w:val="0"/>
          <w:numId w:val="2"/>
        </w:numPr>
      </w:pPr>
      <w:r>
        <w:t>Main source of income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Source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lastRenderedPageBreak/>
        <w:t>Income per month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Other (please specify)</w:t>
      </w:r>
    </w:p>
    <w:p w:rsidR="003E4DA2" w:rsidRDefault="003E4DA2" w:rsidP="003E4DA2">
      <w:pPr>
        <w:pStyle w:val="ListParagraph"/>
        <w:numPr>
          <w:ilvl w:val="0"/>
          <w:numId w:val="2"/>
        </w:numPr>
      </w:pPr>
      <w:r>
        <w:t>Professional background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School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Profession acquired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Date graduated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Others (please specify)</w:t>
      </w:r>
    </w:p>
    <w:p w:rsidR="003E4DA2" w:rsidRDefault="003E4DA2" w:rsidP="003E4DA2">
      <w:pPr>
        <w:pStyle w:val="ListParagraph"/>
        <w:numPr>
          <w:ilvl w:val="0"/>
          <w:numId w:val="2"/>
        </w:numPr>
      </w:pPr>
      <w:r>
        <w:t>Employment records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Employer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Employer address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Job description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Employment status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Length of service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Compensation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Others (please specify)</w:t>
      </w:r>
    </w:p>
    <w:p w:rsidR="003E4DA2" w:rsidRDefault="003E4DA2" w:rsidP="003E4DA2">
      <w:pPr>
        <w:pStyle w:val="ListParagraph"/>
        <w:numPr>
          <w:ilvl w:val="0"/>
          <w:numId w:val="2"/>
        </w:numPr>
      </w:pPr>
      <w:r>
        <w:t>Other source of income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Source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Income per month</w:t>
      </w:r>
    </w:p>
    <w:p w:rsidR="003E4DA2" w:rsidRDefault="003E4DA2" w:rsidP="003E4DA2">
      <w:pPr>
        <w:pStyle w:val="ListParagraph"/>
        <w:numPr>
          <w:ilvl w:val="1"/>
          <w:numId w:val="2"/>
        </w:numPr>
      </w:pPr>
      <w:r>
        <w:t>Other (please specify)</w:t>
      </w:r>
    </w:p>
    <w:p w:rsidR="00DE2489" w:rsidRDefault="00DE2489" w:rsidP="00DE2489">
      <w:pPr>
        <w:pStyle w:val="ListParagraph"/>
        <w:numPr>
          <w:ilvl w:val="0"/>
          <w:numId w:val="1"/>
        </w:numPr>
      </w:pPr>
      <w:r>
        <w:t>Co-maker information</w:t>
      </w:r>
    </w:p>
    <w:p w:rsidR="00DE2489" w:rsidRDefault="00DE2489" w:rsidP="00DE2489">
      <w:pPr>
        <w:pStyle w:val="ListParagraph"/>
        <w:numPr>
          <w:ilvl w:val="0"/>
          <w:numId w:val="2"/>
        </w:numPr>
      </w:pPr>
      <w:r>
        <w:t>Civil status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If married :</w:t>
      </w:r>
    </w:p>
    <w:p w:rsidR="00DE2489" w:rsidRDefault="00DE2489" w:rsidP="00DE2489">
      <w:pPr>
        <w:pStyle w:val="ListParagraph"/>
        <w:numPr>
          <w:ilvl w:val="2"/>
          <w:numId w:val="2"/>
        </w:numPr>
      </w:pPr>
      <w:r>
        <w:t>Spouse name</w:t>
      </w:r>
    </w:p>
    <w:p w:rsidR="00DE2489" w:rsidRDefault="00DE2489" w:rsidP="00DE2489">
      <w:pPr>
        <w:pStyle w:val="ListParagraph"/>
        <w:numPr>
          <w:ilvl w:val="2"/>
          <w:numId w:val="2"/>
        </w:numPr>
      </w:pPr>
      <w:r>
        <w:t>Spouse current address</w:t>
      </w:r>
    </w:p>
    <w:p w:rsidR="00DE2489" w:rsidRDefault="00DE2489" w:rsidP="00DE2489">
      <w:pPr>
        <w:pStyle w:val="ListParagraph"/>
        <w:numPr>
          <w:ilvl w:val="2"/>
          <w:numId w:val="2"/>
        </w:numPr>
      </w:pPr>
      <w:r>
        <w:t>Spouse home address</w:t>
      </w:r>
    </w:p>
    <w:p w:rsidR="00DE2489" w:rsidRDefault="00DE2489" w:rsidP="00DE2489">
      <w:pPr>
        <w:pStyle w:val="ListParagraph"/>
        <w:numPr>
          <w:ilvl w:val="2"/>
          <w:numId w:val="2"/>
        </w:numPr>
      </w:pPr>
      <w:r>
        <w:t xml:space="preserve">Age of spouse </w:t>
      </w:r>
      <w:r w:rsidRPr="003016C5">
        <w:rPr>
          <w:i/>
        </w:rPr>
        <w:t>(input birthday)</w:t>
      </w:r>
    </w:p>
    <w:p w:rsidR="00DE2489" w:rsidRDefault="00DE2489" w:rsidP="00DE2489">
      <w:pPr>
        <w:pStyle w:val="ListParagraph"/>
        <w:numPr>
          <w:ilvl w:val="0"/>
          <w:numId w:val="2"/>
        </w:numPr>
      </w:pPr>
      <w:r>
        <w:t>Current address</w:t>
      </w:r>
    </w:p>
    <w:p w:rsidR="00DE2489" w:rsidRDefault="00DE2489" w:rsidP="00DE2489">
      <w:pPr>
        <w:pStyle w:val="ListParagraph"/>
        <w:numPr>
          <w:ilvl w:val="0"/>
          <w:numId w:val="2"/>
        </w:numPr>
      </w:pPr>
      <w:r>
        <w:t>Home address</w:t>
      </w:r>
    </w:p>
    <w:p w:rsidR="00DE2489" w:rsidRDefault="00DE2489" w:rsidP="00DE2489">
      <w:pPr>
        <w:pStyle w:val="ListParagraph"/>
        <w:numPr>
          <w:ilvl w:val="0"/>
          <w:numId w:val="2"/>
        </w:numPr>
      </w:pPr>
      <w:r>
        <w:t>Telephone number</w:t>
      </w:r>
    </w:p>
    <w:p w:rsidR="00DE2489" w:rsidRDefault="00DE2489" w:rsidP="00DE2489">
      <w:pPr>
        <w:pStyle w:val="ListParagraph"/>
        <w:numPr>
          <w:ilvl w:val="0"/>
          <w:numId w:val="2"/>
        </w:numPr>
      </w:pPr>
      <w:r>
        <w:t>Main source of income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Source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Income per month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Other (please specify)</w:t>
      </w:r>
    </w:p>
    <w:p w:rsidR="00DE2489" w:rsidRDefault="00DE2489" w:rsidP="00DE2489">
      <w:pPr>
        <w:pStyle w:val="ListParagraph"/>
        <w:numPr>
          <w:ilvl w:val="0"/>
          <w:numId w:val="2"/>
        </w:numPr>
      </w:pPr>
      <w:r>
        <w:t>Professional background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School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Profession acquired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Date graduated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Others (please specify)</w:t>
      </w:r>
    </w:p>
    <w:p w:rsidR="00DE2489" w:rsidRDefault="00DE2489" w:rsidP="00DE2489">
      <w:pPr>
        <w:pStyle w:val="ListParagraph"/>
        <w:numPr>
          <w:ilvl w:val="0"/>
          <w:numId w:val="2"/>
        </w:numPr>
      </w:pPr>
      <w:r>
        <w:t>Employment records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Employer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Employer address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Job description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Employment status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Length of service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Compensation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Others (please specify)</w:t>
      </w:r>
    </w:p>
    <w:p w:rsidR="00DE2489" w:rsidRDefault="00DE2489" w:rsidP="00DE2489">
      <w:pPr>
        <w:pStyle w:val="ListParagraph"/>
        <w:numPr>
          <w:ilvl w:val="0"/>
          <w:numId w:val="2"/>
        </w:numPr>
      </w:pPr>
      <w:r>
        <w:lastRenderedPageBreak/>
        <w:t>Other source of income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Source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Income per month</w:t>
      </w:r>
    </w:p>
    <w:p w:rsidR="00DE2489" w:rsidRDefault="00DE2489" w:rsidP="00DE2489">
      <w:pPr>
        <w:pStyle w:val="ListParagraph"/>
        <w:numPr>
          <w:ilvl w:val="1"/>
          <w:numId w:val="2"/>
        </w:numPr>
      </w:pPr>
      <w:r>
        <w:t>Other (please specify)</w:t>
      </w:r>
    </w:p>
    <w:p w:rsidR="003E4DA2" w:rsidRDefault="00D21465" w:rsidP="003E4DA2">
      <w:pPr>
        <w:pStyle w:val="ListParagraph"/>
        <w:numPr>
          <w:ilvl w:val="0"/>
          <w:numId w:val="1"/>
        </w:numPr>
      </w:pPr>
      <w:r>
        <w:t>Other information about the application (annotation)</w:t>
      </w:r>
    </w:p>
    <w:p w:rsidR="003016C5" w:rsidRDefault="003016C5" w:rsidP="003016C5">
      <w:pPr>
        <w:pStyle w:val="ListParagraph"/>
        <w:ind w:left="1800"/>
      </w:pPr>
    </w:p>
    <w:p w:rsidR="00CD0E08" w:rsidRDefault="00CD0E08" w:rsidP="003016C5">
      <w:pPr>
        <w:pStyle w:val="ListParagraph"/>
        <w:ind w:left="1800"/>
      </w:pPr>
    </w:p>
    <w:p w:rsidR="00CD0E08" w:rsidRDefault="00CD0E08" w:rsidP="003016C5">
      <w:pPr>
        <w:pStyle w:val="ListParagraph"/>
        <w:ind w:left="1800"/>
      </w:pPr>
    </w:p>
    <w:p w:rsidR="00CD0E08" w:rsidRDefault="00CD0E08" w:rsidP="003016C5">
      <w:pPr>
        <w:pStyle w:val="ListParagraph"/>
        <w:ind w:left="1800"/>
      </w:pPr>
    </w:p>
    <w:p w:rsidR="00CD0E08" w:rsidRDefault="00CD0E08" w:rsidP="003016C5">
      <w:pPr>
        <w:pStyle w:val="ListParagraph"/>
        <w:ind w:left="1800"/>
      </w:pPr>
    </w:p>
    <w:p w:rsidR="00CD0E08" w:rsidRDefault="00CD0E08" w:rsidP="003016C5">
      <w:pPr>
        <w:pStyle w:val="ListParagraph"/>
        <w:ind w:left="1800"/>
      </w:pPr>
    </w:p>
    <w:p w:rsidR="00CD0E08" w:rsidRDefault="00CD0E08" w:rsidP="003016C5">
      <w:pPr>
        <w:pStyle w:val="ListParagraph"/>
        <w:ind w:left="1800"/>
      </w:pPr>
    </w:p>
    <w:p w:rsidR="00CD0E08" w:rsidRDefault="00CD0E08" w:rsidP="00CD0E08"/>
    <w:sectPr w:rsidR="00CD0E08" w:rsidSect="00D21465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6BAA"/>
    <w:multiLevelType w:val="hybridMultilevel"/>
    <w:tmpl w:val="FEA6B864"/>
    <w:lvl w:ilvl="0" w:tplc="ADFC49D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C790D39"/>
    <w:multiLevelType w:val="hybridMultilevel"/>
    <w:tmpl w:val="80C0B1CC"/>
    <w:lvl w:ilvl="0" w:tplc="CEE262D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E85049"/>
    <w:multiLevelType w:val="hybridMultilevel"/>
    <w:tmpl w:val="CC1C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95195"/>
    <w:multiLevelType w:val="hybridMultilevel"/>
    <w:tmpl w:val="7408C716"/>
    <w:lvl w:ilvl="0" w:tplc="11B492A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B95657B"/>
    <w:multiLevelType w:val="hybridMultilevel"/>
    <w:tmpl w:val="C106BF5A"/>
    <w:lvl w:ilvl="0" w:tplc="5A5612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E36293"/>
    <w:rsid w:val="0000219B"/>
    <w:rsid w:val="00005C0D"/>
    <w:rsid w:val="00015F99"/>
    <w:rsid w:val="00057151"/>
    <w:rsid w:val="001A6F5F"/>
    <w:rsid w:val="001D6E80"/>
    <w:rsid w:val="002F35D1"/>
    <w:rsid w:val="003016C5"/>
    <w:rsid w:val="0032545B"/>
    <w:rsid w:val="003256F4"/>
    <w:rsid w:val="00345E69"/>
    <w:rsid w:val="003B7378"/>
    <w:rsid w:val="003D4297"/>
    <w:rsid w:val="003E4DA2"/>
    <w:rsid w:val="00437E03"/>
    <w:rsid w:val="005323D9"/>
    <w:rsid w:val="00605600"/>
    <w:rsid w:val="00687C34"/>
    <w:rsid w:val="0081020F"/>
    <w:rsid w:val="00850794"/>
    <w:rsid w:val="0086494D"/>
    <w:rsid w:val="0092102C"/>
    <w:rsid w:val="00A147AF"/>
    <w:rsid w:val="00A16A57"/>
    <w:rsid w:val="00A23531"/>
    <w:rsid w:val="00B0105B"/>
    <w:rsid w:val="00B5399E"/>
    <w:rsid w:val="00B82C53"/>
    <w:rsid w:val="00B92C46"/>
    <w:rsid w:val="00BA0487"/>
    <w:rsid w:val="00C4423E"/>
    <w:rsid w:val="00C46C93"/>
    <w:rsid w:val="00CD0E08"/>
    <w:rsid w:val="00D1172C"/>
    <w:rsid w:val="00D21465"/>
    <w:rsid w:val="00D70B83"/>
    <w:rsid w:val="00DE2489"/>
    <w:rsid w:val="00E36293"/>
    <w:rsid w:val="00E54722"/>
    <w:rsid w:val="00EC53DD"/>
    <w:rsid w:val="00FA495C"/>
    <w:rsid w:val="00FA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PSM1710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D85A3DA3-05D3-4DE6-9101-9AB3FF3E3AB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330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XPSM1710</dc:creator>
  <cp:lastModifiedBy>XPSM1710</cp:lastModifiedBy>
  <cp:revision>20</cp:revision>
  <dcterms:created xsi:type="dcterms:W3CDTF">2011-08-02T01:33:00Z</dcterms:created>
  <dcterms:modified xsi:type="dcterms:W3CDTF">2011-08-02T07:03:00Z</dcterms:modified>
</cp:coreProperties>
</file>